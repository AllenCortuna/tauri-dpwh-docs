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F4003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130810</wp:posOffset>
                </wp:positionV>
                <wp:extent cx="1733550" cy="6064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82EF4">
                            <w:pPr>
                              <w:spacing w:line="240" w:lineRule="auto"/>
                              <w:rPr>
                                <w:rFonts w:hint="default" w:cstheme="minorHAnsi"/>
                                <w:b/>
                                <w:bCs/>
                                <w:color w:val="6D0424"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theme="minorHAnsi"/>
                                <w:b/>
                                <w:bCs/>
                                <w:color w:val="6D0424"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Hello 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3pt;margin-top:10.3pt;height:47.75pt;width:136.5pt;z-index:251665408;mso-width-relative:page;mso-height-relative:page;" filled="f" stroked="f" coordsize="21600,21600" o:gfxdata="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DxARrZAAAACQEAAA8AAAAAAAAAAQAgAAAAIgAAAGRycy9kb3ducmV2LnhtbFBL&#10;AQIUABQAAAAIAIdO4kCRH98PLgIAAHU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BB82EF4">
                      <w:pPr>
                        <w:spacing w:line="240" w:lineRule="auto"/>
                        <w:rPr>
                          <w:rFonts w:hint="default" w:cstheme="minorHAnsi"/>
                          <w:b/>
                          <w:bCs/>
                          <w:color w:val="6D0424"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theme="minorHAnsi"/>
                          <w:b/>
                          <w:bCs/>
                          <w:color w:val="6D0424"/>
                          <w:spacing w:val="40"/>
                          <w:sz w:val="24"/>
                          <w:szCs w:val="24"/>
                          <w:lang w:val="en-US"/>
                        </w:rPr>
                        <w:t>Hello 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-1911350</wp:posOffset>
            </wp:positionH>
            <wp:positionV relativeFrom="paragraph">
              <wp:posOffset>-430530</wp:posOffset>
            </wp:positionV>
            <wp:extent cx="2922270" cy="2068830"/>
            <wp:effectExtent l="0" t="0" r="0" b="0"/>
            <wp:wrapNone/>
            <wp:docPr id="9" name="Picture 9" descr="C:\Users\Subham-PC\AppData\Local\Microsoft\Windows\INetCache\Content.Word\Untitled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ubham-PC\AppData\Local\Microsoft\Windows\INetCache\Content.Word\Untitled-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92227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1181735</wp:posOffset>
            </wp:positionH>
            <wp:positionV relativeFrom="paragraph">
              <wp:posOffset>95250</wp:posOffset>
            </wp:positionV>
            <wp:extent cx="5303520" cy="3754120"/>
            <wp:effectExtent l="0" t="0" r="0" b="0"/>
            <wp:wrapNone/>
            <wp:docPr id="3" name="Picture 3" descr="C:\Users\Subham-PC\AppData\Local\Microsoft\Windows\INetCache\Content.Word\Untitl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ubham-PC\AppData\Local\Microsoft\Windows\INetCache\Content.Word\Untitled-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-109855</wp:posOffset>
                </wp:positionV>
                <wp:extent cx="5518150" cy="4130675"/>
                <wp:effectExtent l="0" t="0" r="6985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931" cy="4130566"/>
                        </a:xfrm>
                        <a:prstGeom prst="rect">
                          <a:avLst/>
                        </a:prstGeom>
                        <a:solidFill>
                          <a:srgbClr val="FCE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8.65pt;margin-top:-8.65pt;height:325.25pt;width:434.5pt;z-index:251659264;v-text-anchor:middle;mso-width-relative:page;mso-height-relative:page;" fillcolor="#FCEDD7" filled="t" stroked="f" coordsize="21600,21600" o:gfxdata="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BFLb+2AAA&#10;AAsBAAAPAAAAAAAAAAEAIAAAACIAAABkcnMvZG93bnJldi54bWxQSwECFAAUAAAACACHTuJA9edg&#10;r1cCAAC4BAAADgAAAAAAAAABACAAAAAn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14:paraId="42D21C45"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220980</wp:posOffset>
                </wp:positionH>
                <wp:positionV relativeFrom="paragraph">
                  <wp:posOffset>1220470</wp:posOffset>
                </wp:positionV>
                <wp:extent cx="2963545" cy="14852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545" cy="148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1B146">
                            <w:pPr>
                              <w:jc w:val="both"/>
                              <w:rPr>
                                <w:rFonts w:hint="default" w:ascii="Century Gothic" w:hAnsi="Century Gothic"/>
                                <w:b/>
                                <w:color w:val="C25051"/>
                                <w:sz w:val="62"/>
                                <w:szCs w:val="62"/>
                                <w:lang w:val="en-US"/>
                                <w14:textOutline w14:w="9207" w14:cap="flat" w14:cmpd="sng" w14:algn="ctr">
                                  <w14:solidFill>
                                    <w14:srgbClr w14:val="C250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C25051"/>
                                <w:sz w:val="62"/>
                                <w:szCs w:val="62"/>
                                <w:lang w:val="en-US"/>
                                <w14:textOutline w14:w="9207" w14:cap="flat" w14:cmpd="sng" w14:algn="ctr">
                                  <w14:solidFill>
                                    <w14:srgbClr w14:val="C250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 {company}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4pt;margin-top:96.1pt;height:116.95pt;width:233.35pt;mso-position-horizontal-relative:margin;z-index:251666432;mso-width-relative:page;mso-height-relative:page;" filled="f" stroked="f" coordsize="21600,21600" o:gfxdata="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T2jpdsAAAAKAQAADwAAAAAAAAABACAAAAAiAAAAZHJzL2Rvd25yZXYu&#10;eG1sUEsBAhQAFAAAAAgAh07iQHiQL7oxAgAAdg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41B146">
                      <w:pPr>
                        <w:jc w:val="both"/>
                        <w:rPr>
                          <w:rFonts w:hint="default" w:ascii="Century Gothic" w:hAnsi="Century Gothic"/>
                          <w:b/>
                          <w:color w:val="C25051"/>
                          <w:sz w:val="62"/>
                          <w:szCs w:val="62"/>
                          <w:lang w:val="en-US"/>
                          <w14:textOutline w14:w="9207" w14:cap="flat" w14:cmpd="sng" w14:algn="ctr">
                            <w14:solidFill>
                              <w14:srgbClr w14:val="C2505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C25051"/>
                          <w:sz w:val="62"/>
                          <w:szCs w:val="62"/>
                          <w:lang w:val="en-US"/>
                          <w14:textOutline w14:w="9207" w14:cap="flat" w14:cmpd="sng" w14:algn="ctr">
                            <w14:solidFill>
                              <w14:srgbClr w14:val="C25051"/>
                            </w14:solidFill>
                            <w14:prstDash w14:val="solid"/>
                            <w14:round/>
                          </w14:textOutline>
                        </w:rPr>
                        <w:t>at {company}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2532380</wp:posOffset>
                </wp:positionV>
                <wp:extent cx="1733550" cy="4095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FB88B">
                            <w:pPr>
                              <w:spacing w:line="240" w:lineRule="auto"/>
                              <w:rPr>
                                <w:rFonts w:hint="eastAsia" w:eastAsia="SimSun" w:cstheme="minorHAnsi"/>
                                <w:color w:val="6D0424"/>
                                <w:spacing w:val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cstheme="minorHAnsi"/>
                                <w:color w:val="6D0424"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10.22.202</w:t>
                            </w:r>
                            <w:r>
                              <w:rPr>
                                <w:rFonts w:hint="eastAsia" w:eastAsia="SimSun" w:cstheme="minorHAnsi"/>
                                <w:color w:val="6D0424"/>
                                <w:spacing w:val="40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95pt;margin-top:199.4pt;height:32.25pt;width:136.5pt;z-index:251667456;mso-width-relative:page;mso-height-relative:page;" filled="f" stroked="f" coordsize="21600,21600" o:gfxdata="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Mxwl/bAAAACgEAAA8AAAAAAAAAAQAgAAAAIgAAAGRycy9kb3ducmV2Lnht&#10;bFBLAQIUABQAAAAIAIdO4kBfx6m4LwIAAHU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6FB88B">
                      <w:pPr>
                        <w:spacing w:line="240" w:lineRule="auto"/>
                        <w:rPr>
                          <w:rFonts w:hint="eastAsia" w:eastAsia="SimSun" w:cstheme="minorHAnsi"/>
                          <w:color w:val="6D0424"/>
                          <w:spacing w:val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cstheme="minorHAnsi"/>
                          <w:color w:val="6D0424"/>
                          <w:spacing w:val="40"/>
                          <w:sz w:val="24"/>
                          <w:szCs w:val="24"/>
                          <w:lang w:val="en-US"/>
                        </w:rPr>
                        <w:t>10.22.202</w:t>
                      </w:r>
                      <w:r>
                        <w:rPr>
                          <w:rFonts w:hint="eastAsia" w:eastAsia="SimSun" w:cstheme="minorHAnsi"/>
                          <w:color w:val="6D0424"/>
                          <w:spacing w:val="40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188595</wp:posOffset>
                </wp:positionH>
                <wp:positionV relativeFrom="paragraph">
                  <wp:posOffset>701040</wp:posOffset>
                </wp:positionV>
                <wp:extent cx="2522220" cy="8731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000F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25051"/>
                                <w:sz w:val="62"/>
                                <w:szCs w:val="62"/>
                                <w:lang w:val="en-US"/>
                                <w14:textOutline w14:w="9207" w14:cap="flat" w14:cmpd="sng" w14:algn="ctr">
                                  <w14:solidFill>
                                    <w14:srgbClr w14:val="C250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C25051"/>
                                <w:sz w:val="62"/>
                                <w:szCs w:val="62"/>
                                <w:lang w:val="en-US"/>
                                <w14:textOutline w14:w="9207" w14:cap="flat" w14:cmpd="sng" w14:algn="ctr">
                                  <w14:solidFill>
                                    <w14:srgbClr w14:val="C2505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85pt;margin-top:55.2pt;height:68.75pt;width:198.6pt;mso-position-horizontal-relative:margin;z-index:251664384;mso-width-relative:page;mso-height-relative:page;" filled="f" stroked="f" coordsize="21600,21600" o:gfxdata="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iQ8lNoAAAAKAQAADwAAAAAAAAABACAAAAAiAAAAZHJzL2Rvd25yZXYu&#10;eG1sUEsBAhQAFAAAAAgAh07iQB0N5b8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A000F5">
                      <w:pPr>
                        <w:jc w:val="center"/>
                        <w:rPr>
                          <w:rFonts w:ascii="Century Gothic" w:hAnsi="Century Gothic"/>
                          <w:b/>
                          <w:color w:val="C25051"/>
                          <w:sz w:val="62"/>
                          <w:szCs w:val="62"/>
                          <w:lang w:val="en-US"/>
                          <w14:textOutline w14:w="9207" w14:cap="flat" w14:cmpd="sng" w14:algn="ctr">
                            <w14:solidFill>
                              <w14:srgbClr w14:val="C2505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C25051"/>
                          <w:sz w:val="62"/>
                          <w:szCs w:val="62"/>
                          <w:lang w:val="en-US"/>
                          <w14:textOutline w14:w="9207" w14:cap="flat" w14:cmpd="sng" w14:algn="ctr">
                            <w14:solidFill>
                              <w14:srgbClr w14:val="C25051"/>
                            </w14:solidFill>
                            <w14:prstDash w14:val="solid"/>
                            <w14:round/>
                          </w14:textOutline>
                        </w:rPr>
                        <w:t>WE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2543175</wp:posOffset>
            </wp:positionV>
            <wp:extent cx="2309495" cy="1634490"/>
            <wp:effectExtent l="0" t="0" r="0" b="0"/>
            <wp:wrapNone/>
            <wp:docPr id="8" name="Picture 8" descr="C:\Users\Subham-PC\AppData\Local\Microsoft\Windows\INetCache\Content.Word\Untitled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Subham-PC\AppData\Local\Microsoft\Windows\INetCache\Content.Word\Untitled-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0949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1268730</wp:posOffset>
            </wp:positionH>
            <wp:positionV relativeFrom="paragraph">
              <wp:posOffset>2749550</wp:posOffset>
            </wp:positionV>
            <wp:extent cx="2041525" cy="1445260"/>
            <wp:effectExtent l="0" t="0" r="0" b="0"/>
            <wp:wrapNone/>
            <wp:docPr id="5" name="Picture 5" descr="C:\Users\Subham-PC\AppData\Local\Microsoft\Windows\INetCache\Content.Word\Untitl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ubham-PC\AppData\Local\Microsoft\Windows\INetCache\Content.Word\Untitled-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0152847" flipH="1">
                      <a:off x="0" y="0"/>
                      <a:ext cx="2041634" cy="14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 w14:paraId="1CE413E5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2520315</wp:posOffset>
                </wp:positionV>
                <wp:extent cx="1639570" cy="6616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614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20B2">
                            <w:pPr>
                              <w:spacing w:line="240" w:lineRule="auto"/>
                              <w:rPr>
                                <w:rFonts w:cstheme="minorHAnsi"/>
                                <w:color w:val="6D04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4pt;margin-top:198.45pt;height:52.1pt;width:129.1pt;z-index:251668480;mso-width-relative:page;mso-height-relative:page;" filled="f" stroked="f" coordsize="21600,21600" o:gfxdata="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WmCkDbAAAACgEAAA8AAAAAAAAAAQAgAAAAIgAAAGRycy9kb3ducmV2&#10;LnhtbFBLAQIUABQAAAAIAIdO4kBX6ryS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9320B2">
                      <w:pPr>
                        <w:spacing w:line="240" w:lineRule="auto"/>
                        <w:rPr>
                          <w:rFonts w:cstheme="minorHAnsi"/>
                          <w:color w:val="6D04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125730</wp:posOffset>
                </wp:positionH>
                <wp:positionV relativeFrom="paragraph">
                  <wp:posOffset>2002155</wp:posOffset>
                </wp:positionV>
                <wp:extent cx="2743200" cy="6775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3988">
                            <w:pPr>
                              <w:rPr>
                                <w:rFonts w:ascii="Century Gothic" w:hAnsi="Century Gothic"/>
                                <w:b/>
                                <w:color w:val="C25051"/>
                                <w:sz w:val="54"/>
                                <w:szCs w:val="5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pt;margin-top:157.65pt;height:53.35pt;width:216pt;mso-position-horizontal-relative:margin;z-index:251669504;mso-width-relative:page;mso-height-relative:page;" filled="f" stroked="f" coordsize="21600,21600" o:gfxdata="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AUtu2gAAAAoBAAAPAAAAAAAAAAEAIAAAACIAAABkcnMvZG93bnJldi54&#10;bWxQSwECFAAUAAAACACHTuJAu68pKDECAAB1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533988">
                      <w:pPr>
                        <w:rPr>
                          <w:rFonts w:ascii="Century Gothic" w:hAnsi="Century Gothic"/>
                          <w:b/>
                          <w:color w:val="C25051"/>
                          <w:sz w:val="54"/>
                          <w:szCs w:val="5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8352" w:h="5902" w:orient="landscape"/>
      <w:pgMar w:top="0" w:right="0" w:bottom="0" w:left="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3E1C6"/>
    <w:rsid w:val="003E5C77"/>
    <w:rsid w:val="005B7B59"/>
    <w:rsid w:val="006C1813"/>
    <w:rsid w:val="00F0751F"/>
    <w:rsid w:val="00F7797A"/>
    <w:rsid w:val="2B9A623B"/>
    <w:rsid w:val="2C7732F3"/>
    <w:rsid w:val="6BAC4D28"/>
    <w:rsid w:val="EED3E1C6"/>
    <w:rsid w:val="EFF3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anzen/Library/Containers/com.kingsoft.wpsoffice.mac.global/Data/.kingsoft/office6/templates/download/115f769a8f6147da8505a87fc0a032e7/Binoculars%20Love%20Postcar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Binoculars Love Postcard.docx</Template>
  <Pages>2</Pages>
  <Words>0</Words>
  <Characters>0</Characters>
  <Lines>1</Lines>
  <Paragraphs>1</Paragraphs>
  <TotalTime>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2025-03-02T14:14:00Z</dcterms:created>
  <dc:creator>Olsen Cortuna</dc:creator>
  <cp:lastModifiedBy>Olsen Cortuna</cp:lastModifiedBy>
  <dcterms:modified xsi:type="dcterms:W3CDTF">2025-03-02T14:16:33Z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970DD89B397AD45650F7C36772382282_41</vt:lpwstr>
  </property>
</Properties>
</file>